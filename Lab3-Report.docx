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321147011" w:displacedByCustomXml="next"/>
    <w:bookmarkStart w:id="1" w:name="_Toc318189312" w:displacedByCustomXml="next"/>
    <w:bookmarkStart w:id="2" w:name="_Toc318188327" w:displacedByCustomXml="next"/>
    <w:bookmarkStart w:id="3" w:name="_Toc318188227" w:displacedByCustomXml="next"/>
    <w:bookmarkStart w:id="4" w:name="_Toc321147149" w:displacedByCustomXml="next"/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2163EE" w:rsidRDefault="003806E6">
          <w:pPr>
            <w:pStyle w:val="NoSpacing"/>
            <w:rPr>
              <w:sz w:val="24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29C20E1B" wp14:editId="14A3DEE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63EE" w:rsidRDefault="0076327A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Name"/>
                                    <w:tag w:val=""/>
                                    <w:id w:val="-304397026"/>
                                    <w:placeholder>
                                      <w:docPart w:val="02EBD43BA1044934928F801BFB8F4A6E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10B87">
                                      <w:t>Laxman Dutt Degala</w:t>
                                    </w:r>
                                  </w:sdtContent>
                                </w:sdt>
                                <w:r w:rsidR="003806E6">
                                  <w:t> | </w:t>
                                </w:r>
                                <w:sdt>
                                  <w:sdtPr>
                                    <w:alias w:val="Course Title"/>
                                    <w:tag w:val=""/>
                                    <w:id w:val="-728219936"/>
                                    <w:placeholder>
                                      <w:docPart w:val="CE4A67AB71624BA4A9F78D55BBA2B2D2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10B87">
                                      <w:t>CS560</w:t>
                                    </w:r>
                                  </w:sdtContent>
                                </w:sdt>
                                <w:r w:rsidR="003806E6">
                                  <w:t> | </w:t>
                                </w:r>
                                <w:sdt>
                                  <w:sdtPr>
                                    <w:alias w:val="Date"/>
                                    <w:tag w:val=""/>
                                    <w:id w:val="2032065285"/>
                                    <w:placeholder>
                                      <w:docPart w:val="568D6B2E7D0F46CD9E3F1721A9204261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4-02-13T00:00:00Z"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910B87">
                                      <w:t>February 13, 2014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8CCF4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" o:allowoverlap="f" filled="f" stroked="f" strokeweight=".5pt">
                    <v:textbox style="mso-fit-shape-to-text:t" inset="0,,0">
                      <w:txbxContent>
                        <w:p w:rsidR="002163EE" w:rsidRDefault="00D54995">
                          <w:pPr>
                            <w:pStyle w:val="ContactInfo"/>
                          </w:pPr>
                          <w:sdt>
                            <w:sdtPr>
                              <w:alias w:val="Name"/>
                              <w:tag w:val=""/>
                              <w:id w:val="-304397026"/>
                              <w:placeholder>
                                <w:docPart w:val="02EBD43BA1044934928F801BFB8F4A6E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910B87">
                                <w:t>Laxman Dutt Degala</w:t>
                              </w:r>
                            </w:sdtContent>
                          </w:sdt>
                          <w:r w:rsidR="003806E6">
                            <w:t> | </w:t>
                          </w:r>
                          <w:sdt>
                            <w:sdtPr>
                              <w:alias w:val="Course Title"/>
                              <w:tag w:val=""/>
                              <w:id w:val="-728219936"/>
                              <w:placeholder>
                                <w:docPart w:val="CE4A67AB71624BA4A9F78D55BBA2B2D2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910B87">
                                <w:t>CS560</w:t>
                              </w:r>
                            </w:sdtContent>
                          </w:sdt>
                          <w:r w:rsidR="003806E6">
                            <w:t> | </w:t>
                          </w:r>
                          <w:sdt>
                            <w:sdtPr>
                              <w:alias w:val="Date"/>
                              <w:tag w:val=""/>
                              <w:id w:val="2032065285"/>
                              <w:placeholder>
                                <w:docPart w:val="568D6B2E7D0F46CD9E3F1721A9204261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4-02-13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910B87">
                                <w:t>February 13, 2014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6DAA12A3" wp14:editId="3099DA3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75000</wp14:pctPosVOffset>
                        </wp:positionV>
                      </mc:Choice>
                      <mc:Fallback>
                        <wp:positionV relativeFrom="page">
                          <wp:posOffset>7132320</wp:posOffset>
                        </wp:positionV>
                      </mc:Fallback>
                    </mc:AlternateContent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itle"/>
                                  <w:tag w:val=""/>
                                  <w:id w:val="-97059377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163EE" w:rsidRDefault="00910B87">
                                    <w:pPr>
                                      <w:pStyle w:val="Title"/>
                                    </w:pPr>
                                    <w:r>
                                      <w:t>Lab 3</w:t>
                                    </w:r>
                                  </w:p>
                                </w:sdtContent>
                              </w:sdt>
                              <w:p w:rsidR="002163EE" w:rsidRDefault="0076327A">
                                <w:pPr>
                                  <w:pStyle w:val="Subtitle"/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color w:val="444444"/>
                                      <w:shd w:val="clear" w:color="auto" w:fill="FFFFFF"/>
                                    </w:rPr>
                                    <w:alias w:val="Subtitle"/>
                                    <w:tag w:val=""/>
                                    <w:id w:val="23583468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10B87" w:rsidRPr="00910B87">
                                      <w:rPr>
                                        <w:rFonts w:ascii="Arial" w:hAnsi="Arial" w:cs="Arial"/>
                                        <w:color w:val="444444"/>
                                        <w:shd w:val="clear" w:color="auto" w:fill="FFFFFF"/>
                                      </w:rPr>
                                      <w:t>MASHUP aPP</w:t>
                                    </w:r>
                                    <w:r w:rsidR="00910B87">
                                      <w:rPr>
                                        <w:rFonts w:ascii="Arial" w:hAnsi="Arial" w:cs="Arial"/>
                                        <w:color w:val="444444"/>
                                        <w:shd w:val="clear" w:color="auto" w:fill="FFFFFF"/>
                                      </w:rPr>
                                      <w:t>/USE HTML5 INTERNAL STORAGE</w:t>
                                    </w:r>
                                    <w:r w:rsidR="00910B87" w:rsidRPr="00910B87">
                                      <w:rPr>
                                        <w:rFonts w:ascii="Arial" w:hAnsi="Arial" w:cs="Arial"/>
                                        <w:color w:val="444444"/>
                                        <w:shd w:val="clear" w:color="auto" w:fill="FFFFFF"/>
                                      </w:rPr>
                                      <w:t>/iNSTALL CLOUDERA/RUN WORDCOUNT/INSTALL MAHOUT/RUN Naive Bayes classifier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121F469" id="Text Box 21" o:spid="_x0000_s1027" type="#_x0000_t202" style="position:absolute;margin-left:0;margin-top:0;width:310.5pt;height:104.4pt;z-index:251661312;visibility:visible;mso-wrap-style:square;mso-width-percent:950;mso-height-percent:0;mso-top-percent:750;mso-wrap-distance-left:9pt;mso-wrap-distance-top:0;mso-wrap-distance-right:9pt;mso-wrap-distance-bottom:0;mso-position-horizontal:center;mso-position-horizontal-relative:margin;mso-position-vertical-relative:margin;mso-width-percent:950;mso-height-percent:0;mso-top-percent:7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alias w:val="Title"/>
                            <w:tag w:val=""/>
                            <w:id w:val="-97059377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2163EE" w:rsidRDefault="00910B87">
                              <w:pPr>
                                <w:pStyle w:val="Title"/>
                              </w:pPr>
                              <w:r>
                                <w:t>Lab 3</w:t>
                              </w:r>
                            </w:p>
                          </w:sdtContent>
                        </w:sdt>
                        <w:p w:rsidR="002163EE" w:rsidRDefault="00D54995">
                          <w:pPr>
                            <w:pStyle w:val="Subtitle"/>
                          </w:pPr>
                          <w:sdt>
                            <w:sdtPr>
                              <w:rPr>
                                <w:rFonts w:ascii="Arial" w:hAnsi="Arial" w:cs="Arial"/>
                                <w:color w:val="444444"/>
                                <w:shd w:val="clear" w:color="auto" w:fill="FFFFFF"/>
                              </w:rPr>
                              <w:alias w:val="Subtitle"/>
                              <w:tag w:val=""/>
                              <w:id w:val="23583468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10B87" w:rsidRPr="00910B87">
                                <w:rPr>
                                  <w:rFonts w:ascii="Arial" w:hAnsi="Arial" w:cs="Arial"/>
                                  <w:color w:val="444444"/>
                                  <w:shd w:val="clear" w:color="auto" w:fill="FFFFFF"/>
                                </w:rPr>
                                <w:t>MASHUP aPP</w:t>
                              </w:r>
                              <w:r w:rsidR="00910B87">
                                <w:rPr>
                                  <w:rFonts w:ascii="Arial" w:hAnsi="Arial" w:cs="Arial"/>
                                  <w:color w:val="444444"/>
                                  <w:shd w:val="clear" w:color="auto" w:fill="FFFFFF"/>
                                </w:rPr>
                                <w:t>/USE HTML5 INTERNAL STORAGE</w:t>
                              </w:r>
                              <w:r w:rsidR="00910B87" w:rsidRPr="00910B87">
                                <w:rPr>
                                  <w:rFonts w:ascii="Arial" w:hAnsi="Arial" w:cs="Arial"/>
                                  <w:color w:val="444444"/>
                                  <w:shd w:val="clear" w:color="auto" w:fill="FFFFFF"/>
                                </w:rPr>
                                <w:t>/iNSTALL CLOUDERA/RUN WORDCOUNT/INSTALL MAHOUT/RUN Naive Bayes classifier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1" locked="0" layoutInCell="1" allowOverlap="0" wp14:anchorId="1954880F" wp14:editId="5AF45D65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657600" cy="5486400"/>
                <wp:effectExtent l="266700" t="266700" r="266700" b="285750"/>
                <wp:wrapSquare wrapText="bothSides"/>
                <wp:docPr id="2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 preferRelativeResize="0"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657600" cy="54864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254000" cap="rnd">
                          <a:solidFill>
                            <a:srgbClr val="FFFFFF"/>
                          </a:solidFill>
                        </a:ln>
                        <a:effectLst>
                          <a:outerShdw blurRad="152400" algn="tl" rotWithShape="0">
                            <a:srgbClr val="000000">
                              <a:alpha val="2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6350" h="635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FD078E" w:rsidRDefault="003806E6">
          <w:pPr>
            <w:rPr>
              <w:noProof/>
              <w:lang w:eastAsia="en-US"/>
            </w:rPr>
          </w:pPr>
          <w:r>
            <w:br w:type="page"/>
          </w:r>
        </w:p>
        <w:p w:rsidR="0028296E" w:rsidRDefault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lastRenderedPageBreak/>
            <w:t xml:space="preserve">Lab3 assignment has 3 tasks </w:t>
          </w:r>
        </w:p>
        <w:p w:rsidR="0028296E" w:rsidRDefault="0028296E" w:rsidP="0028296E">
          <w:pPr>
            <w:pStyle w:val="ListParagraph"/>
            <w:numPr>
              <w:ilvl w:val="0"/>
              <w:numId w:val="9"/>
            </w:numPr>
            <w:rPr>
              <w:noProof/>
              <w:lang w:eastAsia="en-US"/>
            </w:rPr>
          </w:pPr>
          <w:r>
            <w:rPr>
              <w:noProof/>
              <w:lang w:eastAsia="en-US"/>
            </w:rPr>
            <w:t>Mashup Application using HTML5 internal storage</w:t>
          </w:r>
        </w:p>
        <w:p w:rsidR="0028296E" w:rsidRDefault="0028296E" w:rsidP="0028296E">
          <w:pPr>
            <w:pStyle w:val="ListParagraph"/>
            <w:numPr>
              <w:ilvl w:val="0"/>
              <w:numId w:val="9"/>
            </w:numPr>
            <w:rPr>
              <w:noProof/>
              <w:lang w:eastAsia="en-US"/>
            </w:rPr>
          </w:pPr>
          <w:r>
            <w:rPr>
              <w:noProof/>
              <w:lang w:eastAsia="en-US"/>
            </w:rPr>
            <w:t>Install Cloudera image and run WordCount Mapreduce</w:t>
          </w:r>
        </w:p>
        <w:p w:rsidR="0028296E" w:rsidRDefault="0028296E" w:rsidP="0028296E">
          <w:pPr>
            <w:pStyle w:val="ListParagraph"/>
            <w:numPr>
              <w:ilvl w:val="0"/>
              <w:numId w:val="9"/>
            </w:num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Configure Cloudera with Mahout and Run Naïve Bayes classifier  </w:t>
          </w:r>
        </w:p>
        <w:p w:rsidR="0028296E" w:rsidRDefault="0028296E" w:rsidP="0028296E">
          <w:pPr>
            <w:rPr>
              <w:noProof/>
              <w:lang w:eastAsia="en-US"/>
            </w:rPr>
          </w:pP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>Task 1:</w:t>
          </w:r>
        </w:p>
        <w:p w:rsidR="00FD078E" w:rsidRDefault="00FD078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>Mashup Application:</w:t>
          </w:r>
        </w:p>
        <w:p w:rsidR="00FD078E" w:rsidRDefault="00FD078E" w:rsidP="00FD078E">
          <w:pPr>
            <w:pStyle w:val="ListParagraph"/>
            <w:numPr>
              <w:ilvl w:val="0"/>
              <w:numId w:val="7"/>
            </w:num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This application </w:t>
          </w:r>
          <w:r w:rsidR="00C51BDC">
            <w:rPr>
              <w:noProof/>
              <w:lang w:eastAsia="en-US"/>
            </w:rPr>
            <w:t>is a mash-up</w:t>
          </w:r>
          <w:r>
            <w:rPr>
              <w:noProof/>
              <w:lang w:eastAsia="en-US"/>
            </w:rPr>
            <w:t xml:space="preserve"> of Google weather services/Google Maps/Geonames weather services</w:t>
          </w:r>
          <w:r w:rsidR="00C51BDC">
            <w:rPr>
              <w:noProof/>
              <w:lang w:eastAsia="en-US"/>
            </w:rPr>
            <w:t xml:space="preserve">. </w:t>
          </w:r>
        </w:p>
        <w:p w:rsidR="00C51BDC" w:rsidRDefault="00C51BDC" w:rsidP="00FD078E">
          <w:pPr>
            <w:pStyle w:val="ListParagraph"/>
            <w:numPr>
              <w:ilvl w:val="0"/>
              <w:numId w:val="7"/>
            </w:numPr>
            <w:rPr>
              <w:noProof/>
              <w:lang w:eastAsia="en-US"/>
            </w:rPr>
          </w:pPr>
          <w:r>
            <w:rPr>
              <w:noProof/>
              <w:lang w:eastAsia="en-US"/>
            </w:rPr>
            <w:t>This application also features HTML5 Local Storage, where user is informed about the number of hits he did to the site till date.</w:t>
          </w:r>
        </w:p>
        <w:p w:rsidR="00C51BDC" w:rsidRDefault="00FD078E" w:rsidP="00FD078E">
          <w:pPr>
            <w:pStyle w:val="ListParagraph"/>
            <w:numPr>
              <w:ilvl w:val="0"/>
              <w:numId w:val="7"/>
            </w:num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Once a </w:t>
          </w:r>
          <w:r w:rsidR="00C51BDC">
            <w:rPr>
              <w:noProof/>
              <w:lang w:eastAsia="en-US"/>
            </w:rPr>
            <w:t>user enters address</w:t>
          </w:r>
        </w:p>
        <w:p w:rsidR="00FD078E" w:rsidRDefault="00C51BDC" w:rsidP="00C51BDC">
          <w:pPr>
            <w:pStyle w:val="ListParagraph"/>
            <w:numPr>
              <w:ilvl w:val="0"/>
              <w:numId w:val="8"/>
            </w:numPr>
            <w:rPr>
              <w:noProof/>
              <w:lang w:eastAsia="en-US"/>
            </w:rPr>
          </w:pPr>
          <w:r>
            <w:rPr>
              <w:noProof/>
              <w:lang w:eastAsia="en-US"/>
            </w:rPr>
            <w:t>It will retrieve weather information from Google weather services/maps.</w:t>
          </w:r>
        </w:p>
        <w:p w:rsidR="00C51BDC" w:rsidRDefault="00C51BDC" w:rsidP="00C51BDC">
          <w:pPr>
            <w:pStyle w:val="ListParagraph"/>
            <w:numPr>
              <w:ilvl w:val="0"/>
              <w:numId w:val="8"/>
            </w:num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It will also retrieve weather information from Geonames </w:t>
          </w:r>
        </w:p>
        <w:p w:rsidR="00C51BDC" w:rsidRDefault="00C51BDC" w:rsidP="00C51BDC">
          <w:pPr>
            <w:pStyle w:val="ListParagraph"/>
            <w:ind w:left="1080"/>
            <w:rPr>
              <w:noProof/>
              <w:lang w:eastAsia="en-US"/>
            </w:rPr>
          </w:pPr>
          <w:r>
            <w:rPr>
              <w:noProof/>
              <w:lang w:eastAsia="en-US"/>
            </w:rPr>
            <w:t>Its kind of a weather compare between two weather services – Google n Geo names in this case.</w:t>
          </w:r>
        </w:p>
        <w:p w:rsidR="00D05C05" w:rsidRDefault="00C51BDC" w:rsidP="00C51BDC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Mobile version of the application can be seen using the url : </w:t>
          </w:r>
          <w:r w:rsidRPr="00C51BDC">
            <w:rPr>
              <w:b/>
              <w:noProof/>
              <w:lang w:eastAsia="en-US"/>
            </w:rPr>
            <w:t>laxmanduttdegala.github.io</w:t>
          </w:r>
        </w:p>
        <w:p w:rsidR="00C51BDC" w:rsidRDefault="00D05C05" w:rsidP="00C51BDC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Below snapshot shows the initial screen, when we enter the above stated URL in </w:t>
          </w:r>
          <w:r w:rsidRPr="00D05C05">
            <w:rPr>
              <w:i/>
              <w:noProof/>
              <w:lang w:eastAsia="en-US"/>
            </w:rPr>
            <w:t>Opera mobile</w:t>
          </w:r>
          <w:r>
            <w:rPr>
              <w:noProof/>
              <w:lang w:eastAsia="en-US"/>
            </w:rPr>
            <w:t>.</w:t>
          </w:r>
        </w:p>
        <w:p w:rsidR="00D05C05" w:rsidRDefault="00D05C05" w:rsidP="00C51BDC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drawing>
              <wp:inline distT="0" distB="0" distL="0" distR="0" wp14:anchorId="6BAFE380" wp14:editId="55B79059">
                <wp:extent cx="5486400" cy="2921635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2921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05C05" w:rsidRDefault="00D05C05">
          <w:pPr>
            <w:rPr>
              <w:noProof/>
              <w:lang w:eastAsia="en-US"/>
            </w:rPr>
          </w:pPr>
        </w:p>
        <w:p w:rsidR="00D05C05" w:rsidRDefault="00D05C05">
          <w:pPr>
            <w:rPr>
              <w:noProof/>
              <w:lang w:eastAsia="en-US"/>
            </w:rPr>
          </w:pPr>
        </w:p>
        <w:p w:rsidR="00D05C05" w:rsidRDefault="00D05C05">
          <w:pPr>
            <w:rPr>
              <w:noProof/>
              <w:lang w:eastAsia="en-US"/>
            </w:rPr>
          </w:pPr>
        </w:p>
        <w:p w:rsidR="00D05C05" w:rsidRDefault="00D05C05">
          <w:pPr>
            <w:rPr>
              <w:noProof/>
              <w:lang w:eastAsia="en-US"/>
            </w:rPr>
          </w:pPr>
        </w:p>
        <w:p w:rsidR="00D05C05" w:rsidRDefault="00D05C05">
          <w:pPr>
            <w:rPr>
              <w:noProof/>
              <w:lang w:eastAsia="en-US"/>
            </w:rPr>
          </w:pPr>
        </w:p>
        <w:p w:rsidR="00D05C05" w:rsidRDefault="00D05C05">
          <w:pPr>
            <w:rPr>
              <w:noProof/>
              <w:lang w:eastAsia="en-US"/>
            </w:rPr>
          </w:pPr>
        </w:p>
        <w:p w:rsidR="00D05C05" w:rsidRDefault="00D05C05">
          <w:pPr>
            <w:rPr>
              <w:noProof/>
              <w:lang w:eastAsia="en-US"/>
            </w:rPr>
          </w:pPr>
        </w:p>
        <w:p w:rsidR="00D05C05" w:rsidRDefault="00D05C05">
          <w:pPr>
            <w:rPr>
              <w:noProof/>
              <w:lang w:eastAsia="en-US"/>
            </w:rPr>
          </w:pPr>
        </w:p>
        <w:p w:rsidR="00D05C05" w:rsidRDefault="00D05C05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>Entered ‘64110’, which is the zip code of Kansas city</w:t>
          </w:r>
        </w:p>
        <w:p w:rsidR="00D05C05" w:rsidRDefault="00D05C05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drawing>
              <wp:inline distT="0" distB="0" distL="0" distR="0" wp14:anchorId="7E298111" wp14:editId="1949681B">
                <wp:extent cx="5486400" cy="2921635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2921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05C05" w:rsidRDefault="00D05C05">
          <w:pPr>
            <w:rPr>
              <w:noProof/>
              <w:lang w:eastAsia="en-US"/>
            </w:rPr>
          </w:pPr>
        </w:p>
        <w:p w:rsidR="0028296E" w:rsidRDefault="0028296E">
          <w:pPr>
            <w:rPr>
              <w:noProof/>
              <w:lang w:eastAsia="en-US"/>
            </w:rPr>
          </w:pPr>
          <w:r w:rsidRPr="0028296E">
            <w:rPr>
              <w:b/>
              <w:noProof/>
              <w:lang w:eastAsia="en-US"/>
            </w:rPr>
            <w:t>Code for HTML5 Internal storage</w:t>
          </w:r>
          <w:r>
            <w:rPr>
              <w:noProof/>
              <w:lang w:eastAsia="en-US"/>
            </w:rPr>
            <w:t>: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if(typeof(Storage)!=="undefined")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{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if (localStorage.clickcount)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{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 localStorage.clickcount=Number(localStorage.clickcount)+1;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}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else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{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 localStorage.clickcount=1;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lastRenderedPageBreak/>
            <w:t xml:space="preserve">     }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if (localStorage.clickcount==1)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  {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  document.getElementById("sitecount").innerHTML="Welcome!! It's the first time you are visiting this web page...";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  } 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else 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  {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  document.getElementById("sitecount").innerHTML="To date, You have visited this site " + localStorage.clickcount + " time(s). ThankYou!!";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  }       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}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else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{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 document.getElementById("sitecount").innerHTML="Sorry, your browser does not support web storage...";</w:t>
          </w:r>
        </w:p>
        <w:p w:rsidR="0028296E" w:rsidRDefault="0028296E" w:rsidP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    }</w:t>
          </w:r>
        </w:p>
        <w:p w:rsidR="0028296E" w:rsidRDefault="0028296E">
          <w:pPr>
            <w:rPr>
              <w:noProof/>
              <w:lang w:eastAsia="en-US"/>
            </w:rPr>
          </w:pPr>
        </w:p>
        <w:p w:rsidR="0028296E" w:rsidRDefault="0028296E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>Task 2: Install Cloudera image and execute WordCount Mapreduce</w:t>
          </w:r>
        </w:p>
        <w:p w:rsidR="005B1879" w:rsidRDefault="005B1879" w:rsidP="005B1879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>Step 1: Download Oracle VM VirtualBox</w:t>
          </w:r>
        </w:p>
        <w:p w:rsidR="005B1879" w:rsidRDefault="005B1879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>Step 2</w:t>
          </w:r>
          <w:r w:rsidR="0028296E">
            <w:rPr>
              <w:noProof/>
              <w:lang w:eastAsia="en-US"/>
            </w:rPr>
            <w:t xml:space="preserve">: </w:t>
          </w:r>
          <w:r>
            <w:rPr>
              <w:noProof/>
              <w:lang w:eastAsia="en-US"/>
            </w:rPr>
            <w:t>Installed cloudera on CentOS system</w:t>
          </w:r>
        </w:p>
        <w:p w:rsidR="005B1879" w:rsidRDefault="005B1879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Tried using VMware player for Virtual box but it didn’t run due to some issue. Then, used Oracle VM Virtual Box. </w:t>
          </w:r>
        </w:p>
        <w:p w:rsidR="005B1879" w:rsidRDefault="005B1879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 xml:space="preserve">Step 3: Downloaded WordCount.zip from web and unzipped it to run MapReduce </w:t>
          </w:r>
        </w:p>
        <w:p w:rsidR="005B1879" w:rsidRDefault="005B1879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>Please find below the screen shots for the same.</w:t>
          </w:r>
        </w:p>
        <w:p w:rsidR="006E2137" w:rsidRDefault="006E2137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>Download WordCount and unzip using the terminal command : unzip hadoop-WordCount.zip</w:t>
          </w:r>
        </w:p>
        <w:p w:rsidR="00910B87" w:rsidRDefault="00910B87">
          <w:r>
            <w:rPr>
              <w:noProof/>
              <w:lang w:eastAsia="en-US"/>
            </w:rPr>
            <w:lastRenderedPageBreak/>
            <w:drawing>
              <wp:inline distT="0" distB="0" distL="0" distR="0" wp14:anchorId="302BA243" wp14:editId="14FC9EA3">
                <wp:extent cx="5486400" cy="30861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3086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6E2137" w:rsidRDefault="006E2137">
          <w:pPr>
            <w:rPr>
              <w:noProof/>
              <w:lang w:eastAsia="en-US"/>
            </w:rPr>
          </w:pPr>
        </w:p>
        <w:p w:rsidR="006E2137" w:rsidRDefault="006E2137">
          <w:pPr>
            <w:rPr>
              <w:noProof/>
              <w:lang w:eastAsia="en-US"/>
            </w:rPr>
          </w:pPr>
          <w:r>
            <w:rPr>
              <w:noProof/>
              <w:lang w:eastAsia="en-US"/>
            </w:rPr>
            <w:t>Map : 100% Reduce : 100%</w:t>
          </w:r>
        </w:p>
        <w:p w:rsidR="006E2137" w:rsidRDefault="000A7114">
          <w:r>
            <w:rPr>
              <w:noProof/>
              <w:lang w:eastAsia="en-US"/>
            </w:rPr>
            <w:drawing>
              <wp:inline distT="0" distB="0" distL="0" distR="0" wp14:anchorId="3A5E92D4" wp14:editId="5933B105">
                <wp:extent cx="5486400" cy="3086100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3086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10B87" w:rsidRDefault="0076327A"/>
      </w:sdtContent>
    </w:sdt>
    <w:p w:rsidR="006E2137" w:rsidRDefault="006E2137">
      <w:r>
        <w:t xml:space="preserve">To see the contents of Output: </w:t>
      </w:r>
    </w:p>
    <w:p w:rsidR="006E2137" w:rsidRDefault="006E2137">
      <w:r>
        <w:t>Hadoop fs –cat outputcount/*</w:t>
      </w:r>
    </w:p>
    <w:p w:rsidR="000A7114" w:rsidRDefault="000A7114">
      <w:r>
        <w:rPr>
          <w:noProof/>
          <w:lang w:eastAsia="en-US"/>
        </w:rPr>
        <w:lastRenderedPageBreak/>
        <w:drawing>
          <wp:inline distT="0" distB="0" distL="0" distR="0" wp14:anchorId="0229F2C4" wp14:editId="1E47D81B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37" w:rsidRDefault="006E2137"/>
    <w:p w:rsidR="00DC37AA" w:rsidRDefault="00F61F71">
      <w:pPr>
        <w:rPr>
          <w:noProof/>
          <w:lang w:eastAsia="en-US"/>
        </w:rPr>
      </w:pPr>
      <w:r>
        <w:rPr>
          <w:noProof/>
          <w:lang w:eastAsia="en-US"/>
        </w:rPr>
        <w:t>Final output of WordCount:</w:t>
      </w:r>
    </w:p>
    <w:p w:rsidR="002163EE" w:rsidRDefault="000A7114">
      <w:r>
        <w:rPr>
          <w:noProof/>
          <w:lang w:eastAsia="en-US"/>
        </w:rPr>
        <w:drawing>
          <wp:inline distT="0" distB="0" distL="0" distR="0" wp14:anchorId="1622E6A1" wp14:editId="3E30C97F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3"/>
      <w:bookmarkEnd w:id="2"/>
      <w:bookmarkEnd w:id="1"/>
      <w:bookmarkEnd w:id="0"/>
    </w:p>
    <w:p w:rsidR="00217865" w:rsidRDefault="00217865"/>
    <w:p w:rsidR="00BA0E16" w:rsidRDefault="00BA0E16"/>
    <w:p w:rsidR="00BA0E16" w:rsidRDefault="00BA0E16">
      <w:bookmarkStart w:id="5" w:name="_GoBack"/>
      <w:bookmarkEnd w:id="5"/>
    </w:p>
    <w:p w:rsidR="00217865" w:rsidRDefault="00ED1458">
      <w:r>
        <w:lastRenderedPageBreak/>
        <w:t>Task 3:</w:t>
      </w:r>
    </w:p>
    <w:p w:rsidR="00ED1458" w:rsidRDefault="00ED1458">
      <w:r>
        <w:rPr>
          <w:rStyle w:val="apple-converted-space"/>
          <w:rFonts w:ascii="Arial" w:hAnsi="Arial" w:cs="Arial"/>
          <w:color w:val="444444"/>
          <w:shd w:val="clear" w:color="auto" w:fill="FFFFFF"/>
        </w:rPr>
        <w:t> </w:t>
      </w:r>
      <w:r>
        <w:rPr>
          <w:rFonts w:ascii="Arial" w:hAnsi="Arial" w:cs="Arial"/>
          <w:color w:val="444444"/>
          <w:shd w:val="clear" w:color="auto" w:fill="FFFFFF"/>
        </w:rPr>
        <w:t>Configure Cloudera with Mahout. Run Naive Bayes classifier.</w:t>
      </w:r>
    </w:p>
    <w:p w:rsidR="00ED1458" w:rsidRDefault="00ED1458">
      <w:r>
        <w:t>Install Mahout as per steps in the Presentation. Please find the screen shots below:</w:t>
      </w:r>
    </w:p>
    <w:p w:rsidR="00ED1458" w:rsidRDefault="00ED1458">
      <w:r>
        <w:t>Error: JAVA HOME not found</w:t>
      </w:r>
    </w:p>
    <w:p w:rsidR="00217865" w:rsidRDefault="00217865">
      <w:r>
        <w:rPr>
          <w:noProof/>
          <w:lang w:eastAsia="en-US"/>
        </w:rPr>
        <w:drawing>
          <wp:inline distT="0" distB="0" distL="0" distR="0" wp14:anchorId="02FE7013" wp14:editId="0AE9A47D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E58" w:rsidRDefault="00D76E58"/>
    <w:p w:rsidR="00ED1458" w:rsidRDefault="00ED1458">
      <w:r>
        <w:t>Export JAVA_HOME = /usr/java/java JDK</w:t>
      </w:r>
    </w:p>
    <w:p w:rsidR="00D76E58" w:rsidRDefault="00D76E58">
      <w:r>
        <w:rPr>
          <w:noProof/>
          <w:lang w:eastAsia="en-US"/>
        </w:rPr>
        <w:lastRenderedPageBreak/>
        <w:drawing>
          <wp:inline distT="0" distB="0" distL="0" distR="0" wp14:anchorId="194EA606" wp14:editId="69C68361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57" w:rsidRDefault="00732857"/>
    <w:p w:rsidR="00DC37AA" w:rsidRDefault="00544F73">
      <w:r>
        <w:t>Running….</w:t>
      </w:r>
    </w:p>
    <w:p w:rsidR="00DC37AA" w:rsidRDefault="00DC37AA"/>
    <w:p w:rsidR="00DC37AA" w:rsidRDefault="00732857">
      <w:pPr>
        <w:rPr>
          <w:noProof/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62336" behindDoc="0" locked="0" layoutInCell="1" allowOverlap="1">
            <wp:simplePos x="1143000" y="109728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30861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7AA">
        <w:br w:type="textWrapping" w:clear="all"/>
      </w:r>
    </w:p>
    <w:p w:rsidR="00DC37AA" w:rsidRDefault="00ED1458">
      <w:pPr>
        <w:rPr>
          <w:noProof/>
          <w:lang w:eastAsia="en-US"/>
        </w:rPr>
      </w:pPr>
      <w:r>
        <w:rPr>
          <w:noProof/>
          <w:lang w:eastAsia="en-US"/>
        </w:rPr>
        <w:t>Final output of Naïve Bayes classifier:</w:t>
      </w:r>
    </w:p>
    <w:p w:rsidR="00DC37AA" w:rsidRDefault="00DC37AA">
      <w:pPr>
        <w:rPr>
          <w:noProof/>
          <w:lang w:eastAsia="en-US"/>
        </w:rPr>
      </w:pPr>
    </w:p>
    <w:p w:rsidR="00732857" w:rsidRDefault="00DC37AA">
      <w:r>
        <w:rPr>
          <w:noProof/>
          <w:lang w:eastAsia="en-US"/>
        </w:rPr>
        <w:drawing>
          <wp:inline distT="0" distB="0" distL="0" distR="0" wp14:anchorId="6A7D44C9" wp14:editId="4D623628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2857">
      <w:footerReference w:type="default" r:id="rId21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327A" w:rsidRDefault="0076327A">
      <w:pPr>
        <w:spacing w:before="0" w:after="0" w:line="240" w:lineRule="auto"/>
      </w:pPr>
      <w:r>
        <w:separator/>
      </w:r>
    </w:p>
  </w:endnote>
  <w:endnote w:type="continuationSeparator" w:id="0">
    <w:p w:rsidR="0076327A" w:rsidRDefault="0076327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3EE" w:rsidRDefault="003806E6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BA0E16">
      <w:rPr>
        <w:noProof/>
      </w:rPr>
      <w:t>8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327A" w:rsidRDefault="0076327A">
      <w:pPr>
        <w:spacing w:before="0" w:after="0" w:line="240" w:lineRule="auto"/>
      </w:pPr>
      <w:r>
        <w:separator/>
      </w:r>
    </w:p>
  </w:footnote>
  <w:footnote w:type="continuationSeparator" w:id="0">
    <w:p w:rsidR="0076327A" w:rsidRDefault="0076327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>
    <w:nsid w:val="07DD6B0F"/>
    <w:multiLevelType w:val="hybridMultilevel"/>
    <w:tmpl w:val="20C698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D6227F"/>
    <w:multiLevelType w:val="hybridMultilevel"/>
    <w:tmpl w:val="B9ACA1EE"/>
    <w:lvl w:ilvl="0" w:tplc="E0189CC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D980047"/>
    <w:multiLevelType w:val="hybridMultilevel"/>
    <w:tmpl w:val="ACD869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2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B87"/>
    <w:rsid w:val="000A7114"/>
    <w:rsid w:val="002163EE"/>
    <w:rsid w:val="00217865"/>
    <w:rsid w:val="0028296E"/>
    <w:rsid w:val="003806E6"/>
    <w:rsid w:val="00544F73"/>
    <w:rsid w:val="005B1879"/>
    <w:rsid w:val="006704D8"/>
    <w:rsid w:val="006E2137"/>
    <w:rsid w:val="00732857"/>
    <w:rsid w:val="0076327A"/>
    <w:rsid w:val="00910B87"/>
    <w:rsid w:val="00AD7FCD"/>
    <w:rsid w:val="00BA0E16"/>
    <w:rsid w:val="00C51BDC"/>
    <w:rsid w:val="00D05C05"/>
    <w:rsid w:val="00D54995"/>
    <w:rsid w:val="00D76E58"/>
    <w:rsid w:val="00DC37AA"/>
    <w:rsid w:val="00ED1458"/>
    <w:rsid w:val="00F61F71"/>
    <w:rsid w:val="00FD0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EED499-0DEE-4078-BAFD-7D1A4327A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Ind w:w="0" w:type="dxa"/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semiHidden/>
    <w:qFormat/>
    <w:rsid w:val="00FD078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ED14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xman%20Dutt%20Degala\AppData\Roaming\Microsoft\Templates\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2EBD43BA1044934928F801BFB8F4A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089ED7-0326-43F1-8693-E44774400AE8}"/>
      </w:docPartPr>
      <w:docPartBody>
        <w:p w:rsidR="00F323E3" w:rsidRDefault="00120CCA">
          <w:pPr>
            <w:pStyle w:val="02EBD43BA1044934928F801BFB8F4A6E"/>
          </w:pPr>
          <w:r>
            <w:t>[Name]</w:t>
          </w:r>
        </w:p>
      </w:docPartBody>
    </w:docPart>
    <w:docPart>
      <w:docPartPr>
        <w:name w:val="CE4A67AB71624BA4A9F78D55BBA2B2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CD6DD4-17F7-4753-BCFD-26DDF0E745D8}"/>
      </w:docPartPr>
      <w:docPartBody>
        <w:p w:rsidR="00F323E3" w:rsidRDefault="00120CCA">
          <w:pPr>
            <w:pStyle w:val="CE4A67AB71624BA4A9F78D55BBA2B2D2"/>
          </w:pPr>
          <w:r>
            <w:t>[Course Title]</w:t>
          </w:r>
        </w:p>
      </w:docPartBody>
    </w:docPart>
    <w:docPart>
      <w:docPartPr>
        <w:name w:val="568D6B2E7D0F46CD9E3F1721A92042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CC9EAC-8C37-4FC7-880F-B0D765A67FD2}"/>
      </w:docPartPr>
      <w:docPartBody>
        <w:p w:rsidR="00F323E3" w:rsidRDefault="00120CCA">
          <w:pPr>
            <w:pStyle w:val="568D6B2E7D0F46CD9E3F1721A9204261"/>
          </w:pPr>
          <w: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CCA"/>
    <w:rsid w:val="00120CCA"/>
    <w:rsid w:val="0060298A"/>
    <w:rsid w:val="008705F5"/>
    <w:rsid w:val="00F32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5B9BD5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B9BD5" w:themeColor="accent1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</w:rPr>
  </w:style>
  <w:style w:type="paragraph" w:customStyle="1" w:styleId="4AA0E5C799054EBC8C7CB4F179689CB8">
    <w:name w:val="4AA0E5C799054EBC8C7CB4F179689CB8"/>
  </w:style>
  <w:style w:type="paragraph" w:customStyle="1" w:styleId="02EBD43BA1044934928F801BFB8F4A6E">
    <w:name w:val="02EBD43BA1044934928F801BFB8F4A6E"/>
  </w:style>
  <w:style w:type="paragraph" w:customStyle="1" w:styleId="CE4A67AB71624BA4A9F78D55BBA2B2D2">
    <w:name w:val="CE4A67AB71624BA4A9F78D55BBA2B2D2"/>
  </w:style>
  <w:style w:type="paragraph" w:customStyle="1" w:styleId="568D6B2E7D0F46CD9E3F1721A9204261">
    <w:name w:val="568D6B2E7D0F46CD9E3F1721A920426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2014-02-13T00:00:00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F52D47F-3EE6-4889-8E7A-BCA34C7E1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186</TotalTime>
  <Pages>9</Pages>
  <Words>383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3</vt:lpstr>
    </vt:vector>
  </TitlesOfParts>
  <Company/>
  <LinksUpToDate>false</LinksUpToDate>
  <CharactersWithSpaces>2562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3</dc:title>
  <dc:subject>MASHUP aPP/USE HTML5 INTERNAL STORAGE/iNSTALL CLOUDERA/RUN WORDCOUNT/INSTALL MAHOUT/RUN Naive Bayes classifier</dc:subject>
  <dc:creator>Laxman Dutt Degala</dc:creator>
  <cp:keywords>CS560</cp:keywords>
  <cp:lastModifiedBy>Laxman Dutt Degala</cp:lastModifiedBy>
  <cp:revision>6</cp:revision>
  <dcterms:created xsi:type="dcterms:W3CDTF">2014-02-13T22:29:00Z</dcterms:created>
  <dcterms:modified xsi:type="dcterms:W3CDTF">2014-02-14T05:22:00Z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